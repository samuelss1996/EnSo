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3E2F96" w14:textId="77777777" w:rsidR="003C69EC" w:rsidRPr="003A07E2" w:rsidRDefault="00A976E4" w:rsidP="00540454">
      <w:pPr>
        <w:pStyle w:val="Ttulo1"/>
        <w:jc w:val="both"/>
        <w:rPr>
          <w:noProof/>
        </w:rPr>
      </w:pPr>
      <w:r w:rsidRPr="003A07E2">
        <w:rPr>
          <w:rFonts w:ascii="Calibri Light" w:hAnsi="Calibri Light"/>
          <w:noProof/>
          <w:color w:val="000000"/>
        </w:rPr>
        <w:t>Documentación a entregar</w:t>
      </w:r>
    </w:p>
    <w:p w14:paraId="2AB47D96" w14:textId="71417083" w:rsidR="00A976E4" w:rsidRPr="003A07E2" w:rsidRDefault="00A976E4" w:rsidP="00540454">
      <w:pPr>
        <w:ind w:firstLine="360"/>
        <w:jc w:val="both"/>
        <w:rPr>
          <w:noProof/>
        </w:rPr>
      </w:pPr>
      <w:r w:rsidRPr="003A07E2">
        <w:rPr>
          <w:noProof/>
        </w:rPr>
        <w:t>Por alguna razón que desconozco ahora somos el grupo 11. Sé que es un número un poco raro, pero</w:t>
      </w:r>
      <w:r w:rsidR="004131DF">
        <w:rPr>
          <w:noProof/>
        </w:rPr>
        <w:t xml:space="preserve"> </w:t>
      </w:r>
      <w:r w:rsidRPr="003A07E2">
        <w:rPr>
          <w:noProof/>
        </w:rPr>
        <w:t>es lo que dijo señor Rabenso.</w:t>
      </w:r>
    </w:p>
    <w:p w14:paraId="3EDF4924" w14:textId="666A35D5" w:rsidR="00A976E4" w:rsidRPr="006E570E" w:rsidRDefault="00A976E4" w:rsidP="00540454">
      <w:pPr>
        <w:pStyle w:val="Prrafodelista"/>
        <w:numPr>
          <w:ilvl w:val="0"/>
          <w:numId w:val="14"/>
        </w:numPr>
        <w:jc w:val="both"/>
        <w:rPr>
          <w:b/>
          <w:noProof/>
        </w:rPr>
      </w:pPr>
      <w:r w:rsidRPr="006E570E">
        <w:rPr>
          <w:b/>
          <w:shd w:val="clear" w:color="auto" w:fill="FFFFFF"/>
        </w:rPr>
        <w:t>DP_ControldeCambios_Grupo</w:t>
      </w:r>
      <w:r w:rsidRPr="006E570E">
        <w:rPr>
          <w:b/>
          <w:shd w:val="clear" w:color="auto" w:fill="FFFFFF"/>
        </w:rPr>
        <w:t>11</w:t>
      </w:r>
      <w:r w:rsidRPr="006E570E">
        <w:rPr>
          <w:b/>
          <w:shd w:val="clear" w:color="auto" w:fill="FFFFFF"/>
        </w:rPr>
        <w:t>-v1</w:t>
      </w:r>
      <w:r w:rsidRPr="006E570E">
        <w:rPr>
          <w:b/>
          <w:shd w:val="clear" w:color="auto" w:fill="FFFFFF"/>
        </w:rPr>
        <w:t>.pdf</w:t>
      </w:r>
      <w:r w:rsidRPr="006E570E">
        <w:rPr>
          <w:shd w:val="clear" w:color="auto" w:fill="FFFFFF"/>
        </w:rPr>
        <w:t>: Esto es lo que ya entregamos, hay que entregarlo de n</w:t>
      </w:r>
      <w:r w:rsidR="003A07E2" w:rsidRPr="006E570E">
        <w:rPr>
          <w:shd w:val="clear" w:color="auto" w:fill="FFFFFF"/>
        </w:rPr>
        <w:t>uevo.</w:t>
      </w:r>
    </w:p>
    <w:p w14:paraId="13A01FB2" w14:textId="5E876B83" w:rsidR="003A07E2" w:rsidRPr="006E570E" w:rsidRDefault="003A07E2" w:rsidP="00540454">
      <w:pPr>
        <w:pStyle w:val="Prrafodelista"/>
        <w:numPr>
          <w:ilvl w:val="0"/>
          <w:numId w:val="14"/>
        </w:numPr>
        <w:jc w:val="both"/>
        <w:rPr>
          <w:b/>
          <w:noProof/>
        </w:rPr>
      </w:pPr>
      <w:r w:rsidRPr="006E570E">
        <w:rPr>
          <w:b/>
          <w:shd w:val="clear" w:color="auto" w:fill="FFFFFF"/>
        </w:rPr>
        <w:t>DP_ControldeCambios_Grupo12</w:t>
      </w:r>
      <w:r w:rsidRPr="006E570E">
        <w:rPr>
          <w:b/>
          <w:shd w:val="clear" w:color="auto" w:fill="FFFFFF"/>
        </w:rPr>
        <w:t>-v1_1</w:t>
      </w:r>
      <w:r w:rsidRPr="006E570E">
        <w:rPr>
          <w:b/>
          <w:shd w:val="clear" w:color="auto" w:fill="FFFFFF"/>
        </w:rPr>
        <w:t>.pdf</w:t>
      </w:r>
      <w:r w:rsidRPr="006E570E">
        <w:rPr>
          <w:shd w:val="clear" w:color="auto" w:fill="FFFFFF"/>
        </w:rPr>
        <w:t>: Este es el PDF con las correcciones que le hicimos al grupo de Efrén. Ya está hecho y subido en Drive.</w:t>
      </w:r>
    </w:p>
    <w:p w14:paraId="653E2CC3" w14:textId="09CA0476" w:rsidR="003A07E2" w:rsidRPr="006E570E" w:rsidRDefault="003A07E2" w:rsidP="00540454">
      <w:pPr>
        <w:pStyle w:val="Prrafodelista"/>
        <w:numPr>
          <w:ilvl w:val="0"/>
          <w:numId w:val="14"/>
        </w:numPr>
        <w:jc w:val="both"/>
        <w:rPr>
          <w:b/>
          <w:noProof/>
        </w:rPr>
      </w:pPr>
      <w:r w:rsidRPr="006E570E">
        <w:rPr>
          <w:b/>
          <w:shd w:val="clear" w:color="auto" w:fill="FFFFFF"/>
        </w:rPr>
        <w:t>DP_ControldeCambios_Grupo11</w:t>
      </w:r>
      <w:r w:rsidRPr="006E570E">
        <w:rPr>
          <w:b/>
          <w:shd w:val="clear" w:color="auto" w:fill="FFFFFF"/>
        </w:rPr>
        <w:t>-v1_1.pdf</w:t>
      </w:r>
      <w:r w:rsidRPr="006E570E">
        <w:rPr>
          <w:shd w:val="clear" w:color="auto" w:fill="FFFFFF"/>
        </w:rPr>
        <w:t>: Este es el PDF con las sugerencias recibidas de</w:t>
      </w:r>
      <w:r w:rsidR="00E87EA5" w:rsidRPr="006E570E">
        <w:rPr>
          <w:shd w:val="clear" w:color="auto" w:fill="FFFFFF"/>
        </w:rPr>
        <w:t xml:space="preserve"> Martín. Obviamente también está</w:t>
      </w:r>
      <w:r w:rsidRPr="006E570E">
        <w:rPr>
          <w:shd w:val="clear" w:color="auto" w:fill="FFFFFF"/>
        </w:rPr>
        <w:t xml:space="preserve"> hecho y subido a Drive.</w:t>
      </w:r>
    </w:p>
    <w:p w14:paraId="4C351529" w14:textId="7696576C" w:rsidR="003A07E2" w:rsidRPr="00535AC7" w:rsidRDefault="003A07E2" w:rsidP="00540454">
      <w:pPr>
        <w:pStyle w:val="Prrafodelista"/>
        <w:numPr>
          <w:ilvl w:val="0"/>
          <w:numId w:val="14"/>
        </w:numPr>
        <w:jc w:val="both"/>
        <w:rPr>
          <w:b/>
          <w:noProof/>
        </w:rPr>
      </w:pPr>
      <w:r w:rsidRPr="006E570E">
        <w:rPr>
          <w:b/>
          <w:shd w:val="clear" w:color="auto" w:fill="FFFFFF"/>
        </w:rPr>
        <w:t>DP_ControldeCambios_Grupo</w:t>
      </w:r>
      <w:r w:rsidR="00F63051">
        <w:rPr>
          <w:b/>
          <w:shd w:val="clear" w:color="auto" w:fill="FFFFFF"/>
        </w:rPr>
        <w:t>11</w:t>
      </w:r>
      <w:r w:rsidRPr="006E570E">
        <w:rPr>
          <w:b/>
          <w:shd w:val="clear" w:color="auto" w:fill="FFFFFF"/>
        </w:rPr>
        <w:t>-v1_2</w:t>
      </w:r>
      <w:r w:rsidRPr="006E570E">
        <w:rPr>
          <w:b/>
          <w:shd w:val="clear" w:color="auto" w:fill="FFFFFF"/>
        </w:rPr>
        <w:t>.pdf</w:t>
      </w:r>
      <w:r w:rsidRPr="006E570E">
        <w:rPr>
          <w:shd w:val="clear" w:color="auto" w:fill="FFFFFF"/>
        </w:rPr>
        <w:t>: Este el document</w:t>
      </w:r>
      <w:r w:rsidR="006E570E">
        <w:rPr>
          <w:shd w:val="clear" w:color="auto" w:fill="FFFFFF"/>
        </w:rPr>
        <w:t xml:space="preserve">o que empezamos a elaborar las ratitas en la práctica. Se trata de partir del documento original (el entregado en la versión anterior) y sobre él hacer las correcciones sugeridas por Martín, cuando procedan. </w:t>
      </w:r>
      <w:r w:rsidR="00485DED">
        <w:rPr>
          <w:shd w:val="clear" w:color="auto" w:fill="FFFFFF"/>
        </w:rPr>
        <w:t xml:space="preserve">Estos cambios de deben hacer usando el control de versiones del Word. </w:t>
      </w:r>
      <w:r w:rsidR="006E570E">
        <w:rPr>
          <w:shd w:val="clear" w:color="auto" w:fill="FFFFFF"/>
        </w:rPr>
        <w:t>Dado que ya empecé a hacerlas yo y sé cómo manejar el tema de control de versiones del Word, yo me ocupo de pegar los cambios en el documento.</w:t>
      </w:r>
    </w:p>
    <w:p w14:paraId="75775B34" w14:textId="33E1F400" w:rsidR="00535AC7" w:rsidRPr="00F63051" w:rsidRDefault="00F63051" w:rsidP="00540454">
      <w:pPr>
        <w:pStyle w:val="Prrafodelista"/>
        <w:numPr>
          <w:ilvl w:val="0"/>
          <w:numId w:val="14"/>
        </w:numPr>
        <w:jc w:val="both"/>
        <w:rPr>
          <w:b/>
          <w:noProof/>
        </w:rPr>
      </w:pPr>
      <w:r>
        <w:rPr>
          <w:b/>
          <w:shd w:val="clear" w:color="auto" w:fill="FFFFFF"/>
        </w:rPr>
        <w:t>DP_ControldeCambios_Grupo11</w:t>
      </w:r>
      <w:r w:rsidR="00535AC7">
        <w:rPr>
          <w:b/>
          <w:shd w:val="clear" w:color="auto" w:fill="FFFFFF"/>
        </w:rPr>
        <w:t>-v</w:t>
      </w:r>
      <w:r w:rsidR="00535AC7" w:rsidRPr="006E570E">
        <w:rPr>
          <w:b/>
          <w:shd w:val="clear" w:color="auto" w:fill="FFFFFF"/>
        </w:rPr>
        <w:t>2.pdf</w:t>
      </w:r>
      <w:r w:rsidR="00535AC7">
        <w:rPr>
          <w:shd w:val="clear" w:color="auto" w:fill="FFFFFF"/>
        </w:rPr>
        <w:t>: Este vendría a ser el documento final. Básicamente es lo mismo que el anterior, solo qué desactivando el control de versiones, de forma que solo se vea el documento corregido sin más. A mayores, en esta versión del documento se han de hacer todos los apartados que quedaron pendientes.</w:t>
      </w:r>
    </w:p>
    <w:p w14:paraId="1D9F9AA0" w14:textId="294FA310" w:rsidR="00F63051" w:rsidRDefault="00F16995" w:rsidP="00540454">
      <w:pPr>
        <w:pStyle w:val="Ttulo1"/>
        <w:jc w:val="both"/>
        <w:rPr>
          <w:noProof/>
        </w:rPr>
      </w:pPr>
      <w:r>
        <w:rPr>
          <w:noProof/>
        </w:rPr>
        <w:t>Tareas pendientes</w:t>
      </w:r>
    </w:p>
    <w:p w14:paraId="6F2F5D06" w14:textId="40470237" w:rsidR="00F16995" w:rsidRDefault="00F16995" w:rsidP="00540454">
      <w:pPr>
        <w:pStyle w:val="Prrafodelista"/>
        <w:numPr>
          <w:ilvl w:val="0"/>
          <w:numId w:val="15"/>
        </w:numPr>
        <w:jc w:val="both"/>
      </w:pPr>
      <w:r>
        <w:t>Hay que hacer las plantillas de todos los documentos que se mencionan que existen, no solo del formulario para el envío de sugerencias. Para ello estaría bien guiarse por los comentarios de Martín.</w:t>
      </w:r>
    </w:p>
    <w:p w14:paraId="7F2CBDF6" w14:textId="4596AFCC" w:rsidR="00540454" w:rsidRDefault="00540454" w:rsidP="00540454">
      <w:pPr>
        <w:pStyle w:val="Prrafodelista"/>
        <w:numPr>
          <w:ilvl w:val="1"/>
          <w:numId w:val="15"/>
        </w:numPr>
        <w:jc w:val="both"/>
      </w:pPr>
      <w:r>
        <w:t xml:space="preserve">Lo mejor es determinar en común cuanto antes qué documentos serían, nombres y campos así a ojo y ya. Luego se podrían repartir porque no solo hay que especificar que campos son, sino que hay que crear como un </w:t>
      </w:r>
      <w:r>
        <w:rPr>
          <w:i/>
        </w:rPr>
        <w:t>thumbnail</w:t>
      </w:r>
      <w:r>
        <w:t xml:space="preserve"> del formulario.</w:t>
      </w:r>
    </w:p>
    <w:p w14:paraId="5647AFA6" w14:textId="40E2FBA7" w:rsidR="00F16995" w:rsidRDefault="00F16995" w:rsidP="00540454">
      <w:pPr>
        <w:pStyle w:val="Prrafodelista"/>
        <w:numPr>
          <w:ilvl w:val="0"/>
          <w:numId w:val="15"/>
        </w:numPr>
        <w:jc w:val="both"/>
      </w:pPr>
      <w:r>
        <w:t>Hay que rellenar los apartados que faltan.</w:t>
      </w:r>
    </w:p>
    <w:p w14:paraId="5EDD07A3" w14:textId="616DB3DB" w:rsidR="00540454" w:rsidRPr="00F16995" w:rsidRDefault="00540454" w:rsidP="00540454">
      <w:pPr>
        <w:pStyle w:val="Prrafodelista"/>
        <w:numPr>
          <w:ilvl w:val="1"/>
          <w:numId w:val="15"/>
        </w:numPr>
        <w:jc w:val="both"/>
      </w:pPr>
      <w:r>
        <w:t>También es buena IPO repartir esto cuanto antes, aunque yo creo que la otra tarea va a llevar bastante más tiempo.</w:t>
      </w:r>
      <w:bookmarkStart w:id="0" w:name="_GoBack"/>
      <w:bookmarkEnd w:id="0"/>
    </w:p>
    <w:sectPr w:rsidR="00540454" w:rsidRPr="00F1699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02439"/>
    <w:multiLevelType w:val="hybridMultilevel"/>
    <w:tmpl w:val="9CFCE8A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3B2C4AE1"/>
    <w:multiLevelType w:val="hybridMultilevel"/>
    <w:tmpl w:val="9DD0CE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DB55757"/>
    <w:multiLevelType w:val="hybridMultilevel"/>
    <w:tmpl w:val="D250C9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3"/>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6E4"/>
    <w:rsid w:val="000E72EE"/>
    <w:rsid w:val="003A07E2"/>
    <w:rsid w:val="003C69EC"/>
    <w:rsid w:val="004131DF"/>
    <w:rsid w:val="00485DED"/>
    <w:rsid w:val="00535AC7"/>
    <w:rsid w:val="00540454"/>
    <w:rsid w:val="006E570E"/>
    <w:rsid w:val="00A976E4"/>
    <w:rsid w:val="00BD42A2"/>
    <w:rsid w:val="00E87EA5"/>
    <w:rsid w:val="00F16995"/>
    <w:rsid w:val="00F6305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00D1"/>
  <w15:chartTrackingRefBased/>
  <w15:docId w15:val="{9E05EB8E-20BC-4DAB-AEBF-FA0678F57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tuloTDC">
    <w:name w:val="TOC Heading"/>
    <w:basedOn w:val="Ttulo1"/>
    <w:next w:val="Normal"/>
    <w:uiPriority w:val="39"/>
    <w:semiHidden/>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AppData\Roaming\Microsoft\Templates\Dise&#241;o%20de%20informe(2).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informe(2).dotx</Template>
  <TotalTime>13</TotalTime>
  <Pages>1</Pages>
  <Words>297</Words>
  <Characters>1638</Characters>
  <Application>Microsoft Office Word</Application>
  <DocSecurity>0</DocSecurity>
  <Lines>13</Lines>
  <Paragraphs>3</Paragraphs>
  <ScaleCrop>false</ScaleCrop>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Samuel</dc:creator>
  <cp:keywords/>
  <cp:lastModifiedBy>Samuel Soutullo</cp:lastModifiedBy>
  <cp:revision>12</cp:revision>
  <dcterms:created xsi:type="dcterms:W3CDTF">2017-02-06T12:44:00Z</dcterms:created>
  <dcterms:modified xsi:type="dcterms:W3CDTF">2017-02-06T12:57:00Z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